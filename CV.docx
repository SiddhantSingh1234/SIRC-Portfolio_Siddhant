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1892B07" w14:textId="77777777" w:rsidTr="0033008A">
        <w:trPr>
          <w:trHeight w:val="4410"/>
        </w:trPr>
        <w:tc>
          <w:tcPr>
            <w:tcW w:w="3600" w:type="dxa"/>
            <w:shd w:val="clear" w:color="auto" w:fill="auto"/>
            <w:vAlign w:val="bottom"/>
          </w:tcPr>
          <w:p w14:paraId="1E686A6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F3AE49" wp14:editId="6C8B93E5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A8504E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6C71AC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0401A5C" w14:textId="2D45374A" w:rsidR="00275E22" w:rsidRPr="00275E22" w:rsidRDefault="00275E22" w:rsidP="00275E22">
            <w:pPr>
              <w:pStyle w:val="Title"/>
            </w:pPr>
            <w:r>
              <w:t>Siddhant Singh</w:t>
            </w:r>
          </w:p>
          <w:p w14:paraId="060CBBB1" w14:textId="1D645A39" w:rsidR="001B2ABD" w:rsidRDefault="00275E22" w:rsidP="001B2ABD">
            <w:pPr>
              <w:pStyle w:val="Subtitle"/>
            </w:pPr>
            <w:r>
              <w:rPr>
                <w:spacing w:val="0"/>
                <w:w w:val="100"/>
              </w:rPr>
              <w:t>Aspiring Astrophysicist</w:t>
            </w:r>
          </w:p>
        </w:tc>
      </w:tr>
      <w:tr w:rsidR="001B2ABD" w14:paraId="6CAC75E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045330124214F77813E5FEAD6F13A47"/>
              </w:placeholder>
              <w:temporary/>
              <w:showingPlcHdr/>
              <w15:appearance w15:val="hidden"/>
            </w:sdtPr>
            <w:sdtContent>
              <w:p w14:paraId="7644681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975A16" w14:textId="39DC5717" w:rsidR="008334AE" w:rsidRDefault="008334AE" w:rsidP="008334AE">
            <w:r>
              <w:t>Hey, I'm Siddhant, an aspiring astrophysicist. The Universe with its captivating objects and processes</w:t>
            </w:r>
            <w:r>
              <w:t xml:space="preserve"> </w:t>
            </w:r>
            <w:r>
              <w:t>continues to intrigue my mind. Over the past few months, I have also developed a knack for Graphic</w:t>
            </w:r>
          </w:p>
          <w:p w14:paraId="1BCD1A52" w14:textId="74A3C3E8" w:rsidR="00036450" w:rsidRDefault="008334AE" w:rsidP="008334AE">
            <w:r>
              <w:t>Designing and Web Development.</w:t>
            </w:r>
          </w:p>
          <w:sdt>
            <w:sdtPr>
              <w:id w:val="-1954003311"/>
              <w:placeholder>
                <w:docPart w:val="21DFC19BC1A14CD7B10177A0416C42E2"/>
              </w:placeholder>
              <w:temporary/>
              <w:showingPlcHdr/>
              <w15:appearance w15:val="hidden"/>
            </w:sdtPr>
            <w:sdtContent>
              <w:p w14:paraId="2677888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AA5770DB14C46DFB7DA47A0E8EF2060"/>
              </w:placeholder>
              <w:temporary/>
              <w:showingPlcHdr/>
              <w15:appearance w15:val="hidden"/>
            </w:sdtPr>
            <w:sdtContent>
              <w:p w14:paraId="52BD09C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279FA6D" w14:textId="62048960" w:rsidR="004D3011" w:rsidRDefault="008334AE" w:rsidP="004D3011">
            <w:r>
              <w:t>0123456789</w:t>
            </w:r>
          </w:p>
          <w:p w14:paraId="7C8919EF" w14:textId="77777777" w:rsidR="004D3011" w:rsidRDefault="004D3011" w:rsidP="004D3011"/>
          <w:sdt>
            <w:sdtPr>
              <w:id w:val="-240260293"/>
              <w:placeholder>
                <w:docPart w:val="24947D4868214AF082C88ADF5BE835B5"/>
              </w:placeholder>
              <w:temporary/>
              <w:showingPlcHdr/>
              <w15:appearance w15:val="hidden"/>
            </w:sdtPr>
            <w:sdtContent>
              <w:p w14:paraId="32B4ED12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CCF0C90D2152427D91ECFED6F74FA6C5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61F7A022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8" w:history="1"/>
              </w:p>
            </w:sdtContent>
          </w:sdt>
          <w:sdt>
            <w:sdtPr>
              <w:id w:val="-1444214663"/>
              <w:placeholder>
                <w:docPart w:val="390FECAAF55B4A79BE9EA9F07A8F0FD9"/>
              </w:placeholder>
              <w:temporary/>
              <w:showingPlcHdr/>
              <w15:appearance w15:val="hidden"/>
            </w:sdtPr>
            <w:sdtContent>
              <w:p w14:paraId="73C714F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77C0EB0" w14:textId="0EA57754" w:rsidR="004D3011" w:rsidRDefault="008334AE" w:rsidP="004D3011">
            <w:r>
              <w:t>Playing Badminton</w:t>
            </w:r>
          </w:p>
          <w:p w14:paraId="18516A3F" w14:textId="5C62C899" w:rsidR="004D3011" w:rsidRPr="004D3011" w:rsidRDefault="008334AE" w:rsidP="004D3011">
            <w:r>
              <w:t>Web Development</w:t>
            </w:r>
          </w:p>
        </w:tc>
        <w:tc>
          <w:tcPr>
            <w:tcW w:w="720" w:type="dxa"/>
          </w:tcPr>
          <w:p w14:paraId="0665C41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02C596543A4494CA99F602081FE7BBD"/>
              </w:placeholder>
              <w:temporary/>
              <w:showingPlcHdr/>
              <w15:appearance w15:val="hidden"/>
            </w:sdtPr>
            <w:sdtContent>
              <w:p w14:paraId="09213C1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B0C0B7C" w14:textId="25E2404F" w:rsidR="00036450" w:rsidRPr="00036450" w:rsidRDefault="00275E22" w:rsidP="00B359E4">
            <w:pPr>
              <w:pStyle w:val="Heading4"/>
            </w:pPr>
            <w:r>
              <w:t>Delhi Public School, Patna</w:t>
            </w:r>
          </w:p>
          <w:p w14:paraId="38CE891E" w14:textId="19FF2E72" w:rsidR="004D3011" w:rsidRDefault="00275E22" w:rsidP="00275E22">
            <w:pPr>
              <w:pStyle w:val="Date"/>
            </w:pPr>
            <w:r>
              <w:t>2009-2023</w:t>
            </w:r>
          </w:p>
          <w:p w14:paraId="666F06F5" w14:textId="77777777" w:rsidR="00036450" w:rsidRDefault="00036450" w:rsidP="00036450"/>
          <w:p w14:paraId="4C6AD4A6" w14:textId="38B97FE5" w:rsidR="00036450" w:rsidRPr="00B359E4" w:rsidRDefault="00275E22" w:rsidP="00B359E4">
            <w:pPr>
              <w:pStyle w:val="Heading4"/>
            </w:pPr>
            <w:r>
              <w:t>Indian Institute of Technology, Kharagpur</w:t>
            </w:r>
          </w:p>
          <w:p w14:paraId="19BC3AA7" w14:textId="02ADD54D" w:rsidR="00036450" w:rsidRDefault="00275E22" w:rsidP="00275E22">
            <w:pPr>
              <w:pStyle w:val="Date"/>
            </w:pPr>
            <w:r>
              <w:t>2023</w:t>
            </w:r>
            <w:r w:rsidR="00036450" w:rsidRPr="00B359E4">
              <w:t>-</w:t>
            </w:r>
            <w:r>
              <w:t>2027</w:t>
            </w:r>
          </w:p>
          <w:sdt>
            <w:sdtPr>
              <w:id w:val="1001553383"/>
              <w:placeholder>
                <w:docPart w:val="E44AF6C8AB184ACB8F2E096166C2775B"/>
              </w:placeholder>
              <w:temporary/>
              <w:showingPlcHdr/>
              <w15:appearance w15:val="hidden"/>
            </w:sdtPr>
            <w:sdtContent>
              <w:p w14:paraId="6522E0D2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2107544" w14:textId="77777777" w:rsidR="00275E22" w:rsidRDefault="00275E22" w:rsidP="00B359E4">
            <w:pPr>
              <w:pStyle w:val="Heading4"/>
            </w:pPr>
            <w:r>
              <w:t>Space Technology Students’ Society</w:t>
            </w:r>
            <w:r w:rsidR="00036450">
              <w:t xml:space="preserve"> </w:t>
            </w:r>
          </w:p>
          <w:p w14:paraId="0617D56C" w14:textId="366BD67E" w:rsidR="00036450" w:rsidRDefault="00275E22" w:rsidP="00B359E4">
            <w:pPr>
              <w:pStyle w:val="Heading4"/>
              <w:rPr>
                <w:bCs/>
              </w:rPr>
            </w:pPr>
            <w:r>
              <w:t>Junior Coordinator</w:t>
            </w:r>
          </w:p>
          <w:p w14:paraId="0C1D984A" w14:textId="2B04FBF1" w:rsidR="00036450" w:rsidRDefault="00275E22" w:rsidP="00275E22">
            <w:pPr>
              <w:pStyle w:val="Date"/>
            </w:pPr>
            <w:r>
              <w:t>August 2023</w:t>
            </w:r>
            <w:r w:rsidR="00036450" w:rsidRPr="00036450">
              <w:t>–</w:t>
            </w:r>
            <w:r>
              <w:t>October 2023</w:t>
            </w:r>
            <w:r w:rsidR="00036450" w:rsidRPr="00036450">
              <w:t xml:space="preserve"> </w:t>
            </w:r>
          </w:p>
          <w:p w14:paraId="66680DBF" w14:textId="77777777" w:rsidR="004D3011" w:rsidRDefault="004D3011" w:rsidP="00036450"/>
          <w:p w14:paraId="104E6A17" w14:textId="77777777" w:rsidR="00275E22" w:rsidRDefault="00275E22" w:rsidP="00B359E4">
            <w:pPr>
              <w:pStyle w:val="Heading4"/>
            </w:pPr>
            <w:proofErr w:type="spellStart"/>
            <w:r>
              <w:t>TeamKART</w:t>
            </w:r>
            <w:proofErr w:type="spellEnd"/>
          </w:p>
          <w:p w14:paraId="40E44170" w14:textId="1D819C1B" w:rsidR="004D3011" w:rsidRPr="00275E22" w:rsidRDefault="00275E22" w:rsidP="00B359E4">
            <w:pPr>
              <w:pStyle w:val="Heading4"/>
            </w:pPr>
            <w:r>
              <w:t>Trainee</w:t>
            </w:r>
          </w:p>
          <w:p w14:paraId="04965D06" w14:textId="22A15AEC" w:rsidR="004D3011" w:rsidRDefault="00275E22" w:rsidP="00275E22">
            <w:pPr>
              <w:pStyle w:val="Date"/>
            </w:pPr>
            <w:r>
              <w:t>November 2023</w:t>
            </w:r>
            <w:r w:rsidR="004D3011" w:rsidRPr="004D3011">
              <w:t>–</w:t>
            </w:r>
            <w:r>
              <w:t>Present</w:t>
            </w:r>
          </w:p>
          <w:sdt>
            <w:sdtPr>
              <w:id w:val="1669594239"/>
              <w:placeholder>
                <w:docPart w:val="A11FE798D9B64441B60FE8E70A2D1496"/>
              </w:placeholder>
              <w:temporary/>
              <w:showingPlcHdr/>
              <w15:appearance w15:val="hidden"/>
            </w:sdtPr>
            <w:sdtContent>
              <w:p w14:paraId="177B501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0BBB8C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DC8BE71" wp14:editId="251DC824">
                  <wp:extent cx="3756660" cy="207264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2F33B6AC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B1B6" w14:textId="77777777" w:rsidR="008B6362" w:rsidRDefault="008B6362" w:rsidP="000C45FF">
      <w:r>
        <w:separator/>
      </w:r>
    </w:p>
  </w:endnote>
  <w:endnote w:type="continuationSeparator" w:id="0">
    <w:p w14:paraId="5B233E02" w14:textId="77777777" w:rsidR="008B6362" w:rsidRDefault="008B636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1863" w14:textId="77777777" w:rsidR="008B6362" w:rsidRDefault="008B6362" w:rsidP="000C45FF">
      <w:r>
        <w:separator/>
      </w:r>
    </w:p>
  </w:footnote>
  <w:footnote w:type="continuationSeparator" w:id="0">
    <w:p w14:paraId="5B7C90D5" w14:textId="77777777" w:rsidR="008B6362" w:rsidRDefault="008B636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B01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4AAB45" wp14:editId="36995C4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8A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5E22"/>
    <w:rsid w:val="00281FD5"/>
    <w:rsid w:val="0030481B"/>
    <w:rsid w:val="003156FC"/>
    <w:rsid w:val="003254B5"/>
    <w:rsid w:val="0033008A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334AE"/>
    <w:rsid w:val="008B6362"/>
    <w:rsid w:val="009260CD"/>
    <w:rsid w:val="00937AD1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CD1F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goeshere@exampl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D39AD7AE-C0C1-45DA-BFD9-D35D399D15FB%7d\%7b742562AF-0FEB-48B2-BD92-2B8F5BE3F44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Adobe After Effects</c:v>
                </c:pt>
                <c:pt idx="1">
                  <c:v>Adobe Premiere Pro</c:v>
                </c:pt>
                <c:pt idx="2">
                  <c:v>Adobe Illustrator</c:v>
                </c:pt>
                <c:pt idx="3">
                  <c:v>Adobe Photoshop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45330124214F77813E5FEAD6F13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5EF97-E2BE-43FD-B0F8-EEF580453B82}"/>
      </w:docPartPr>
      <w:docPartBody>
        <w:p w:rsidR="00000000" w:rsidRDefault="00000000">
          <w:pPr>
            <w:pStyle w:val="9045330124214F77813E5FEAD6F13A47"/>
          </w:pPr>
          <w:r w:rsidRPr="00D5459D">
            <w:t>Profile</w:t>
          </w:r>
        </w:p>
      </w:docPartBody>
    </w:docPart>
    <w:docPart>
      <w:docPartPr>
        <w:name w:val="21DFC19BC1A14CD7B10177A0416C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308B4-2CFB-479F-B38B-4E945C3A36D3}"/>
      </w:docPartPr>
      <w:docPartBody>
        <w:p w:rsidR="00000000" w:rsidRDefault="00000000">
          <w:pPr>
            <w:pStyle w:val="21DFC19BC1A14CD7B10177A0416C42E2"/>
          </w:pPr>
          <w:r w:rsidRPr="00CB0055">
            <w:t>Contact</w:t>
          </w:r>
        </w:p>
      </w:docPartBody>
    </w:docPart>
    <w:docPart>
      <w:docPartPr>
        <w:name w:val="9AA5770DB14C46DFB7DA47A0E8EF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85581-D381-4418-9873-46FF158A197D}"/>
      </w:docPartPr>
      <w:docPartBody>
        <w:p w:rsidR="00000000" w:rsidRDefault="00000000">
          <w:pPr>
            <w:pStyle w:val="9AA5770DB14C46DFB7DA47A0E8EF2060"/>
          </w:pPr>
          <w:r w:rsidRPr="004D3011">
            <w:t>PHONE:</w:t>
          </w:r>
        </w:p>
      </w:docPartBody>
    </w:docPart>
    <w:docPart>
      <w:docPartPr>
        <w:name w:val="24947D4868214AF082C88ADF5BE83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E1A4-5B30-4577-9CA2-98C68215C221}"/>
      </w:docPartPr>
      <w:docPartBody>
        <w:p w:rsidR="00000000" w:rsidRDefault="00000000">
          <w:pPr>
            <w:pStyle w:val="24947D4868214AF082C88ADF5BE835B5"/>
          </w:pPr>
          <w:r w:rsidRPr="004D3011">
            <w:t>EMAIL:</w:t>
          </w:r>
        </w:p>
      </w:docPartBody>
    </w:docPart>
    <w:docPart>
      <w:docPartPr>
        <w:name w:val="CCF0C90D2152427D91ECFED6F74FA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4C96E-15FE-4EFE-8900-FF3CF5F245A9}"/>
      </w:docPartPr>
      <w:docPartBody>
        <w:p w:rsidR="00000000" w:rsidRDefault="00000000">
          <w:pPr>
            <w:pStyle w:val="CCF0C90D2152427D91ECFED6F74FA6C5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390FECAAF55B4A79BE9EA9F07A8F0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C198A-30CE-4058-B4C8-BEDC09EE6C6F}"/>
      </w:docPartPr>
      <w:docPartBody>
        <w:p w:rsidR="00000000" w:rsidRDefault="00000000">
          <w:pPr>
            <w:pStyle w:val="390FECAAF55B4A79BE9EA9F07A8F0FD9"/>
          </w:pPr>
          <w:r w:rsidRPr="00CB0055">
            <w:t>Hobbies</w:t>
          </w:r>
        </w:p>
      </w:docPartBody>
    </w:docPart>
    <w:docPart>
      <w:docPartPr>
        <w:name w:val="202C596543A4494CA99F602081FE7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7FEA1-9C4A-4C9F-8CBF-9A7C4A0D79D1}"/>
      </w:docPartPr>
      <w:docPartBody>
        <w:p w:rsidR="00000000" w:rsidRDefault="00000000">
          <w:pPr>
            <w:pStyle w:val="202C596543A4494CA99F602081FE7BBD"/>
          </w:pPr>
          <w:r w:rsidRPr="00036450">
            <w:t>EDUCATION</w:t>
          </w:r>
        </w:p>
      </w:docPartBody>
    </w:docPart>
    <w:docPart>
      <w:docPartPr>
        <w:name w:val="E44AF6C8AB184ACB8F2E096166C27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54DBA-8F41-4E0D-8C1C-C411EF6BC3DB}"/>
      </w:docPartPr>
      <w:docPartBody>
        <w:p w:rsidR="00000000" w:rsidRDefault="00000000">
          <w:pPr>
            <w:pStyle w:val="E44AF6C8AB184ACB8F2E096166C2775B"/>
          </w:pPr>
          <w:r w:rsidRPr="00036450">
            <w:t>WORK EXPERIENCE</w:t>
          </w:r>
        </w:p>
      </w:docPartBody>
    </w:docPart>
    <w:docPart>
      <w:docPartPr>
        <w:name w:val="A11FE798D9B64441B60FE8E70A2D1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9D62-92AA-4AA5-A5CF-E36DDCCC7BFF}"/>
      </w:docPartPr>
      <w:docPartBody>
        <w:p w:rsidR="00000000" w:rsidRDefault="00000000">
          <w:pPr>
            <w:pStyle w:val="A11FE798D9B64441B60FE8E70A2D149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81"/>
    <w:rsid w:val="003E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6AAFD0E294A0A830608EFD5B79857">
    <w:name w:val="E6C6AAFD0E294A0A830608EFD5B79857"/>
  </w:style>
  <w:style w:type="paragraph" w:customStyle="1" w:styleId="B1A65B330D134EEC8544DCBD7BE49486">
    <w:name w:val="B1A65B330D134EEC8544DCBD7BE49486"/>
  </w:style>
  <w:style w:type="paragraph" w:customStyle="1" w:styleId="9045330124214F77813E5FEAD6F13A47">
    <w:name w:val="9045330124214F77813E5FEAD6F13A47"/>
  </w:style>
  <w:style w:type="paragraph" w:customStyle="1" w:styleId="E20770EAD06C44EE90AE8548EAEE1779">
    <w:name w:val="E20770EAD06C44EE90AE8548EAEE1779"/>
  </w:style>
  <w:style w:type="paragraph" w:customStyle="1" w:styleId="21DFC19BC1A14CD7B10177A0416C42E2">
    <w:name w:val="21DFC19BC1A14CD7B10177A0416C42E2"/>
  </w:style>
  <w:style w:type="paragraph" w:customStyle="1" w:styleId="9AA5770DB14C46DFB7DA47A0E8EF2060">
    <w:name w:val="9AA5770DB14C46DFB7DA47A0E8EF2060"/>
  </w:style>
  <w:style w:type="paragraph" w:customStyle="1" w:styleId="0A6B51CAFEB646A69A2366D8F60D6919">
    <w:name w:val="0A6B51CAFEB646A69A2366D8F60D6919"/>
  </w:style>
  <w:style w:type="paragraph" w:customStyle="1" w:styleId="75548E9A192E4B4CA0E39FE686B8FCEF">
    <w:name w:val="75548E9A192E4B4CA0E39FE686B8FCEF"/>
  </w:style>
  <w:style w:type="paragraph" w:customStyle="1" w:styleId="6929FAC4E0494935B15A26DDB5860EE8">
    <w:name w:val="6929FAC4E0494935B15A26DDB5860EE8"/>
  </w:style>
  <w:style w:type="paragraph" w:customStyle="1" w:styleId="24947D4868214AF082C88ADF5BE835B5">
    <w:name w:val="24947D4868214AF082C88ADF5BE835B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CF0C90D2152427D91ECFED6F74FA6C5">
    <w:name w:val="CCF0C90D2152427D91ECFED6F74FA6C5"/>
  </w:style>
  <w:style w:type="paragraph" w:customStyle="1" w:styleId="390FECAAF55B4A79BE9EA9F07A8F0FD9">
    <w:name w:val="390FECAAF55B4A79BE9EA9F07A8F0FD9"/>
  </w:style>
  <w:style w:type="paragraph" w:customStyle="1" w:styleId="AEAA732A71394E31961F7FAF030D561B">
    <w:name w:val="AEAA732A71394E31961F7FAF030D561B"/>
  </w:style>
  <w:style w:type="paragraph" w:customStyle="1" w:styleId="E2B77E570E3F43B5AF63142ABB411BAC">
    <w:name w:val="E2B77E570E3F43B5AF63142ABB411BAC"/>
  </w:style>
  <w:style w:type="paragraph" w:customStyle="1" w:styleId="454606B8F9C9412EBE03DCBF73CF10C9">
    <w:name w:val="454606B8F9C9412EBE03DCBF73CF10C9"/>
  </w:style>
  <w:style w:type="paragraph" w:customStyle="1" w:styleId="05E9B5D9586748A688536DD360A100E5">
    <w:name w:val="05E9B5D9586748A688536DD360A100E5"/>
  </w:style>
  <w:style w:type="paragraph" w:customStyle="1" w:styleId="202C596543A4494CA99F602081FE7BBD">
    <w:name w:val="202C596543A4494CA99F602081FE7BBD"/>
  </w:style>
  <w:style w:type="paragraph" w:customStyle="1" w:styleId="088D0FBD6B6B46AB989C2BD4C3397867">
    <w:name w:val="088D0FBD6B6B46AB989C2BD4C3397867"/>
  </w:style>
  <w:style w:type="paragraph" w:customStyle="1" w:styleId="790FE8FA5CC3431EB23502C282954E60">
    <w:name w:val="790FE8FA5CC3431EB23502C282954E60"/>
  </w:style>
  <w:style w:type="paragraph" w:customStyle="1" w:styleId="B01F8F1BC77B48DDA5F6A892ED566E2A">
    <w:name w:val="B01F8F1BC77B48DDA5F6A892ED566E2A"/>
  </w:style>
  <w:style w:type="paragraph" w:customStyle="1" w:styleId="F32D30363528412D8732CA3DEF0D42D6">
    <w:name w:val="F32D30363528412D8732CA3DEF0D42D6"/>
  </w:style>
  <w:style w:type="paragraph" w:customStyle="1" w:styleId="29363FD6F86E486096B1F1DF47CD5AA8">
    <w:name w:val="29363FD6F86E486096B1F1DF47CD5AA8"/>
  </w:style>
  <w:style w:type="paragraph" w:customStyle="1" w:styleId="9001091AB823428C86F76C46E7575BA1">
    <w:name w:val="9001091AB823428C86F76C46E7575BA1"/>
  </w:style>
  <w:style w:type="paragraph" w:customStyle="1" w:styleId="6BF967F035464C46827E7712529CE3F7">
    <w:name w:val="6BF967F035464C46827E7712529CE3F7"/>
  </w:style>
  <w:style w:type="paragraph" w:customStyle="1" w:styleId="E44AF6C8AB184ACB8F2E096166C2775B">
    <w:name w:val="E44AF6C8AB184ACB8F2E096166C2775B"/>
  </w:style>
  <w:style w:type="paragraph" w:customStyle="1" w:styleId="BF1DADC942C847AFA0FD6F8913F8638A">
    <w:name w:val="BF1DADC942C847AFA0FD6F8913F8638A"/>
  </w:style>
  <w:style w:type="paragraph" w:customStyle="1" w:styleId="2118A36F791D438C9A236B11CD8A1AC3">
    <w:name w:val="2118A36F791D438C9A236B11CD8A1AC3"/>
  </w:style>
  <w:style w:type="paragraph" w:customStyle="1" w:styleId="24D64F15D72A48A79A7C0DC059938516">
    <w:name w:val="24D64F15D72A48A79A7C0DC059938516"/>
  </w:style>
  <w:style w:type="paragraph" w:customStyle="1" w:styleId="A374FE65D81E490BB09B9A03BE650D6D">
    <w:name w:val="A374FE65D81E490BB09B9A03BE650D6D"/>
  </w:style>
  <w:style w:type="paragraph" w:customStyle="1" w:styleId="AF172B212AF24DA395CDA6781D540E5B">
    <w:name w:val="AF172B212AF24DA395CDA6781D540E5B"/>
  </w:style>
  <w:style w:type="paragraph" w:customStyle="1" w:styleId="EAEA188DB8E54645B00CDD4B5113A8B2">
    <w:name w:val="EAEA188DB8E54645B00CDD4B5113A8B2"/>
  </w:style>
  <w:style w:type="paragraph" w:customStyle="1" w:styleId="1088EE876A0549139FFA27991B333EC5">
    <w:name w:val="1088EE876A0549139FFA27991B333EC5"/>
  </w:style>
  <w:style w:type="paragraph" w:customStyle="1" w:styleId="52BAC3813D474427B3E7BAAB7A85673A">
    <w:name w:val="52BAC3813D474427B3E7BAAB7A85673A"/>
  </w:style>
  <w:style w:type="paragraph" w:customStyle="1" w:styleId="D16D3284C9F74F3E870B7DFE315F4912">
    <w:name w:val="D16D3284C9F74F3E870B7DFE315F4912"/>
  </w:style>
  <w:style w:type="paragraph" w:customStyle="1" w:styleId="D7F6956158664257B72387A57BF74629">
    <w:name w:val="D7F6956158664257B72387A57BF74629"/>
  </w:style>
  <w:style w:type="paragraph" w:customStyle="1" w:styleId="D3792A2CADF145EBBB4663BA1DE4BD82">
    <w:name w:val="D3792A2CADF145EBBB4663BA1DE4BD82"/>
  </w:style>
  <w:style w:type="paragraph" w:customStyle="1" w:styleId="A38BBD7CADB44962B9A708BACE7370F0">
    <w:name w:val="A38BBD7CADB44962B9A708BACE7370F0"/>
  </w:style>
  <w:style w:type="paragraph" w:customStyle="1" w:styleId="88B987A9E7CB4E4EA43FF85916FB0533">
    <w:name w:val="88B987A9E7CB4E4EA43FF85916FB0533"/>
  </w:style>
  <w:style w:type="paragraph" w:customStyle="1" w:styleId="ED5B07588032431FB727CFC8EE035531">
    <w:name w:val="ED5B07588032431FB727CFC8EE035531"/>
  </w:style>
  <w:style w:type="paragraph" w:customStyle="1" w:styleId="FC7975B5D56C47E69A636BCC002936EE">
    <w:name w:val="FC7975B5D56C47E69A636BCC002936E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11FE798D9B64441B60FE8E70A2D1496">
    <w:name w:val="A11FE798D9B64441B60FE8E70A2D1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{742562AF-0FEB-48B2-BD92-2B8F5BE3F447}tf00546271_win32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2023-12-13T12:29:00Z</dcterms:created>
  <dcterms:modified xsi:type="dcterms:W3CDTF">2023-12-13T13:42:00Z</dcterms:modified>
</cp:coreProperties>
</file>